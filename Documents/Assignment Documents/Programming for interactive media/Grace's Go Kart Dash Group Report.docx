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079" w:rsidRDefault="009132B4">
      <w:pPr>
        <w:pStyle w:val="Title"/>
      </w:pPr>
      <w:r>
        <w:t>Grace’s Go Kart Dash Group Report</w:t>
      </w:r>
    </w:p>
    <w:p w:rsidR="00527079" w:rsidRDefault="009132B4">
      <w:pPr>
        <w:pStyle w:val="Heading1"/>
      </w:pPr>
      <w:r>
        <w:t>Game Functionality</w:t>
      </w:r>
    </w:p>
    <w:p w:rsidR="009132B4" w:rsidRPr="009132B4" w:rsidRDefault="009132B4" w:rsidP="009132B4"/>
    <w:p w:rsidR="009132B4" w:rsidRDefault="009132B4" w:rsidP="009132B4">
      <w:pPr>
        <w:pStyle w:val="Heading1"/>
      </w:pPr>
      <w:r>
        <w:t>UML diagrams</w:t>
      </w:r>
    </w:p>
    <w:p w:rsidR="009132B4" w:rsidRPr="009132B4" w:rsidRDefault="009132B4" w:rsidP="009132B4"/>
    <w:p w:rsidR="009132B4" w:rsidRDefault="009132B4" w:rsidP="009132B4">
      <w:pPr>
        <w:pStyle w:val="Heading1"/>
      </w:pPr>
      <w:r>
        <w:t>Screen shots</w:t>
      </w:r>
    </w:p>
    <w:p w:rsidR="009132B4" w:rsidRPr="009132B4" w:rsidRDefault="009132B4" w:rsidP="009132B4"/>
    <w:p w:rsidR="009132B4" w:rsidRDefault="009132B4" w:rsidP="009132B4">
      <w:pPr>
        <w:pStyle w:val="Heading1"/>
      </w:pPr>
      <w:r>
        <w:t>Full Code commenting</w:t>
      </w:r>
    </w:p>
    <w:p w:rsidR="009132B4" w:rsidRPr="009132B4" w:rsidRDefault="009132B4" w:rsidP="009132B4"/>
    <w:p w:rsidR="009132B4" w:rsidRDefault="009132B4" w:rsidP="009132B4">
      <w:pPr>
        <w:pStyle w:val="Heading1"/>
      </w:pPr>
      <w:r>
        <w:t>Testing</w:t>
      </w:r>
    </w:p>
    <w:p w:rsidR="009132B4" w:rsidRPr="009132B4" w:rsidRDefault="009132B4" w:rsidP="009132B4">
      <w:bookmarkStart w:id="0" w:name="_GoBack"/>
      <w:bookmarkEnd w:id="0"/>
    </w:p>
    <w:sectPr w:rsidR="009132B4" w:rsidRPr="009132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B4"/>
    <w:rsid w:val="00527079"/>
    <w:rsid w:val="0091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A5DE2-11FF-42B3-968D-83A1E16F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y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Nikolay</dc:creator>
  <cp:keywords/>
  <cp:lastModifiedBy>Nikolay Dimitrov</cp:lastModifiedBy>
  <cp:revision>1</cp:revision>
  <dcterms:created xsi:type="dcterms:W3CDTF">2013-05-15T00:53:00Z</dcterms:created>
  <dcterms:modified xsi:type="dcterms:W3CDTF">2013-05-15T00:56:00Z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