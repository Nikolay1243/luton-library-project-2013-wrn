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1FE" w:rsidRPr="00561751" w:rsidRDefault="00561751">
      <w:pPr>
        <w:pStyle w:val="Title"/>
        <w:rPr>
          <w:sz w:val="48"/>
        </w:rPr>
      </w:pPr>
      <w:r w:rsidRPr="00561751">
        <w:rPr>
          <w:sz w:val="48"/>
        </w:rPr>
        <w:t>Contributions and success of the group’s efforts</w:t>
      </w:r>
    </w:p>
    <w:p w:rsidR="00561751" w:rsidRDefault="00561751"/>
    <w:p w:rsidR="006B41FE" w:rsidRDefault="00561751">
      <w:r>
        <w:t>Will- Art</w:t>
      </w:r>
    </w:p>
    <w:p w:rsidR="00561751" w:rsidRDefault="00561751">
      <w:r>
        <w:t>Russ- Kart physics, panoramas, level generation</w:t>
      </w:r>
    </w:p>
    <w:p w:rsidR="00561751" w:rsidRDefault="00561751">
      <w:r>
        <w:t>Nikolay- Screen layout</w:t>
      </w:r>
      <w:bookmarkStart w:id="0" w:name="_GoBack"/>
      <w:bookmarkEnd w:id="0"/>
    </w:p>
    <w:sectPr w:rsidR="00561751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EED" w:rsidRDefault="00005EED" w:rsidP="00561751">
      <w:pPr>
        <w:spacing w:after="0" w:line="240" w:lineRule="auto"/>
      </w:pPr>
      <w:r>
        <w:separator/>
      </w:r>
    </w:p>
  </w:endnote>
  <w:endnote w:type="continuationSeparator" w:id="0">
    <w:p w:rsidR="00005EED" w:rsidRDefault="00005EED" w:rsidP="0056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EED" w:rsidRDefault="00005EED" w:rsidP="00561751">
      <w:pPr>
        <w:spacing w:after="0" w:line="240" w:lineRule="auto"/>
      </w:pPr>
      <w:r>
        <w:separator/>
      </w:r>
    </w:p>
  </w:footnote>
  <w:footnote w:type="continuationSeparator" w:id="0">
    <w:p w:rsidR="00005EED" w:rsidRDefault="00005EED" w:rsidP="0056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751" w:rsidRDefault="00561751">
    <w:pPr>
      <w:pStyle w:val="Header"/>
    </w:pPr>
    <w:r>
      <w:tab/>
      <w:t>Group 3- Grace’s Go Kart Dash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51"/>
    <w:rsid w:val="00005EED"/>
    <w:rsid w:val="00561751"/>
    <w:rsid w:val="006B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03410-34B8-4F74-A9AC-5389AF66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1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751"/>
  </w:style>
  <w:style w:type="paragraph" w:styleId="Footer">
    <w:name w:val="footer"/>
    <w:basedOn w:val="Normal"/>
    <w:link w:val="FooterChar"/>
    <w:uiPriority w:val="99"/>
    <w:unhideWhenUsed/>
    <w:rsid w:val="00561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y\AppData\Roaming\Microsoft\Templates\Report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Nikolay</dc:creator>
  <cp:keywords/>
  <cp:lastModifiedBy>Nikolay Dimitrov</cp:lastModifiedBy>
  <cp:revision>1</cp:revision>
  <dcterms:created xsi:type="dcterms:W3CDTF">2013-05-15T02:24:00Z</dcterms:created>
  <dcterms:modified xsi:type="dcterms:W3CDTF">2013-05-15T02:29:00Z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